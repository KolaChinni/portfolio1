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89C37" w14:textId="77777777" w:rsidR="00101ADF" w:rsidRDefault="00011DEA" w:rsidP="00011DEA">
      <w:pPr>
        <w:pStyle w:val="ImagePlaceholde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CEAD84E" wp14:editId="58791F19">
                <wp:simplePos x="0" y="0"/>
                <wp:positionH relativeFrom="page">
                  <wp:align>right</wp:align>
                </wp:positionH>
                <wp:positionV relativeFrom="paragraph">
                  <wp:posOffset>-722630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296561" y="-370705"/>
                          <a:chExt cx="7772400" cy="10058400"/>
                        </a:xfrm>
                      </wpg:grpSpPr>
                      <wps:wsp>
                        <wps:cNvPr id="210758646" name="Rectangle 1"/>
                        <wps:cNvSpPr/>
                        <wps:spPr>
                          <a:xfrm>
                            <a:off x="-296561" y="-370705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893492" cy="8981784"/>
                            <a:chOff x="0" y="0"/>
                            <a:chExt cx="6893492" cy="8981784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82370" cy="11823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/>
                          <wps:cNvSpPr>
                            <a:spLocks noChangeAspect="1"/>
                          </wps:cNvSpPr>
                          <wps:spPr>
                            <a:xfrm>
                              <a:off x="1927654" y="1396314"/>
                              <a:ext cx="367030" cy="3670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7585" name="Rectangle 4"/>
                          <wps:cNvSpPr>
                            <a:spLocks noChangeAspect="1"/>
                          </wps:cNvSpPr>
                          <wps:spPr>
                            <a:xfrm>
                              <a:off x="5041557" y="7834184"/>
                              <a:ext cx="457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C613F" id="Group 2" o:spid="_x0000_s1026" alt="&quot;&quot;" style="position:absolute;margin-left:560.8pt;margin-top:-56.9pt;width:612pt;height:11in;z-index:-251651072;mso-position-horizontal:right;mso-position-horizontal-relative:page;mso-width-relative:margin;mso-height-relative:margin" coordorigin="-2965,-3707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">
                <v:rect id="Rectangle 1" o:spid="_x0000_s1027" style="position:absolute;left:-2965;top:-3707;width:77723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" fillcolor="#fdf0cd [663]" stroked="f" strokeweight="1pt">
                  <v:fill opacity="11565f"/>
                </v:rect>
                <v:group id="Group 1" o:spid="_x0000_s1028" style="position:absolute;width:68934;height:89817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" fillcolor="#fad46b [1943]" stroked="f" strokeweight="3pt">
                    <v:stroke joinstyle="miter"/>
                    <o:lock v:ext="edit" aspectratio="t"/>
                  </v:oval>
                  <v:oval id="Rectangle 4" o:spid="_x0000_s1031" style="position:absolute;left:19276;top:13963;width:367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50415;top:7834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" fillcolor="#fad46b [1943]" stroked="f" strokeweight="3pt">
                    <v:stroke joinstyle="miter"/>
                    <o:lock v:ext="edit" aspectratio="t"/>
                  </v:oval>
                  <v:oval id="Rectangle 4" o:spid="_x0000_s1033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" fillcolor="#fad46b [1943]" stroked="f" strokeweight="3pt">
                    <v:stroke joinstyle="miter"/>
                    <o:lock v:ext="edit" aspectratio="t"/>
                  </v:oval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1034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598"/>
      </w:tblGrid>
      <w:tr w:rsidR="00011DEA" w14:paraId="1366D0E1" w14:textId="77777777" w:rsidTr="0026448F">
        <w:trPr>
          <w:trHeight w:val="360"/>
        </w:trPr>
        <w:tc>
          <w:tcPr>
            <w:tcW w:w="6750" w:type="dxa"/>
            <w:vMerge w:val="restart"/>
          </w:tcPr>
          <w:p w14:paraId="426DD6ED" w14:textId="77777777" w:rsidR="00011DEA" w:rsidRDefault="0026448F" w:rsidP="0026448F">
            <w:pPr>
              <w:pStyle w:val="Title"/>
            </w:pPr>
            <w:r>
              <w:t>VENKATA SAI PUTRAYYA KOLA</w:t>
            </w:r>
          </w:p>
        </w:tc>
        <w:tc>
          <w:tcPr>
            <w:tcW w:w="3598" w:type="dxa"/>
            <w:vAlign w:val="center"/>
          </w:tcPr>
          <w:p w14:paraId="0ADB1FFD" w14:textId="77777777" w:rsidR="00011DEA" w:rsidRDefault="0026448F" w:rsidP="00043CB2">
            <w:pPr>
              <w:jc w:val="right"/>
            </w:pPr>
            <w:r>
              <w:t>Gedellanka,533216</w:t>
            </w:r>
          </w:p>
        </w:tc>
      </w:tr>
      <w:tr w:rsidR="00011DEA" w14:paraId="01611B91" w14:textId="77777777" w:rsidTr="0026448F">
        <w:trPr>
          <w:trHeight w:val="360"/>
        </w:trPr>
        <w:tc>
          <w:tcPr>
            <w:tcW w:w="6750" w:type="dxa"/>
            <w:vMerge/>
          </w:tcPr>
          <w:p w14:paraId="6A680268" w14:textId="77777777" w:rsidR="00011DEA" w:rsidRDefault="00011DEA" w:rsidP="00043CB2"/>
        </w:tc>
        <w:tc>
          <w:tcPr>
            <w:tcW w:w="3598" w:type="dxa"/>
            <w:vAlign w:val="center"/>
          </w:tcPr>
          <w:p w14:paraId="3331323D" w14:textId="77777777" w:rsidR="00011DEA" w:rsidRDefault="0026448F" w:rsidP="00043CB2">
            <w:pPr>
              <w:jc w:val="right"/>
            </w:pPr>
            <w:r>
              <w:t xml:space="preserve">Andhra </w:t>
            </w:r>
            <w:proofErr w:type="spellStart"/>
            <w:r>
              <w:t>Pradesh,India</w:t>
            </w:r>
            <w:proofErr w:type="spellEnd"/>
          </w:p>
        </w:tc>
      </w:tr>
      <w:tr w:rsidR="00011DEA" w14:paraId="18D70D71" w14:textId="77777777" w:rsidTr="0026448F">
        <w:trPr>
          <w:trHeight w:val="360"/>
        </w:trPr>
        <w:tc>
          <w:tcPr>
            <w:tcW w:w="6750" w:type="dxa"/>
            <w:vMerge/>
          </w:tcPr>
          <w:p w14:paraId="056B2F25" w14:textId="77777777" w:rsidR="00011DEA" w:rsidRDefault="00011DEA" w:rsidP="00043CB2"/>
        </w:tc>
        <w:tc>
          <w:tcPr>
            <w:tcW w:w="3598" w:type="dxa"/>
            <w:vAlign w:val="center"/>
          </w:tcPr>
          <w:p w14:paraId="7BFC4B06" w14:textId="77777777" w:rsidR="00011DEA" w:rsidRDefault="0026448F" w:rsidP="00043CB2">
            <w:pPr>
              <w:jc w:val="right"/>
            </w:pPr>
            <w:r>
              <w:t>Mail-k.v.sputrayya@gmail.com</w:t>
            </w:r>
          </w:p>
        </w:tc>
      </w:tr>
      <w:tr w:rsidR="00011DEA" w14:paraId="2BDEA9CF" w14:textId="77777777" w:rsidTr="0026448F">
        <w:trPr>
          <w:trHeight w:val="360"/>
        </w:trPr>
        <w:tc>
          <w:tcPr>
            <w:tcW w:w="6750" w:type="dxa"/>
            <w:vMerge/>
          </w:tcPr>
          <w:p w14:paraId="0D2B5DA1" w14:textId="77777777" w:rsidR="00011DEA" w:rsidRDefault="00011DEA" w:rsidP="00043CB2"/>
        </w:tc>
        <w:tc>
          <w:tcPr>
            <w:tcW w:w="3598" w:type="dxa"/>
            <w:vAlign w:val="center"/>
          </w:tcPr>
          <w:p w14:paraId="53B39818" w14:textId="77777777" w:rsidR="00011DEA" w:rsidRDefault="0026448F" w:rsidP="00043CB2">
            <w:pPr>
              <w:jc w:val="right"/>
            </w:pPr>
            <w:r>
              <w:t>Mobile - 8121188303</w:t>
            </w:r>
            <w:r w:rsidR="00011DEA">
              <w:t xml:space="preserve"> </w:t>
            </w:r>
          </w:p>
        </w:tc>
      </w:tr>
      <w:tr w:rsidR="00011DEA" w14:paraId="4DA8265D" w14:textId="77777777" w:rsidTr="0026448F">
        <w:trPr>
          <w:trHeight w:val="360"/>
        </w:trPr>
        <w:tc>
          <w:tcPr>
            <w:tcW w:w="6750" w:type="dxa"/>
            <w:vMerge/>
          </w:tcPr>
          <w:p w14:paraId="182542EB" w14:textId="77777777" w:rsidR="00011DEA" w:rsidRDefault="00011DEA" w:rsidP="00043CB2"/>
        </w:tc>
        <w:tc>
          <w:tcPr>
            <w:tcW w:w="3598" w:type="dxa"/>
            <w:vAlign w:val="center"/>
          </w:tcPr>
          <w:p w14:paraId="6884E73E" w14:textId="77777777" w:rsidR="00011DEA" w:rsidRDefault="00011DEA" w:rsidP="00043CB2">
            <w:pPr>
              <w:jc w:val="right"/>
            </w:pPr>
            <w:r>
              <w:t xml:space="preserve"> </w:t>
            </w:r>
          </w:p>
        </w:tc>
      </w:tr>
    </w:tbl>
    <w:p w14:paraId="46D4ACC1" w14:textId="77777777" w:rsidR="00101ADF" w:rsidRDefault="00101ADF" w:rsidP="00101ADF"/>
    <w:p w14:paraId="67F44253" w14:textId="77777777" w:rsidR="00CA71AA" w:rsidRDefault="00CA71AA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642C27" w14:paraId="69B98AE7" w14:textId="77777777" w:rsidTr="00043CB2">
        <w:trPr>
          <w:trHeight w:val="98"/>
        </w:trPr>
        <w:tc>
          <w:tcPr>
            <w:tcW w:w="10080" w:type="dxa"/>
          </w:tcPr>
          <w:p w14:paraId="20A15EAB" w14:textId="77777777" w:rsidR="00642C27" w:rsidRDefault="00596216" w:rsidP="00043CB2">
            <w:pPr>
              <w:pStyle w:val="Heading1"/>
            </w:pPr>
            <w:sdt>
              <w:sdtPr>
                <w:id w:val="1934159269"/>
                <w:placeholder>
                  <w:docPart w:val="26E98C5F7FBD4869AE52545F8E9CC331"/>
                </w:placeholder>
                <w:temporary/>
                <w:showingPlcHdr/>
                <w15:appearance w15:val="hidden"/>
              </w:sdtPr>
              <w:sdtEndPr/>
              <w:sdtContent>
                <w:r w:rsidR="00642C27">
                  <w:t>About me</w:t>
                </w:r>
              </w:sdtContent>
            </w:sdt>
            <w:r w:rsidR="00642C27">
              <w:t xml:space="preserve"> </w:t>
            </w:r>
          </w:p>
        </w:tc>
      </w:tr>
      <w:tr w:rsidR="00642C27" w14:paraId="7EEB87BE" w14:textId="77777777" w:rsidTr="00CA71AA">
        <w:trPr>
          <w:trHeight w:val="216"/>
        </w:trPr>
        <w:tc>
          <w:tcPr>
            <w:tcW w:w="10080" w:type="dxa"/>
          </w:tcPr>
          <w:p w14:paraId="0E12B662" w14:textId="77777777" w:rsidR="00642C27" w:rsidRDefault="00642C27" w:rsidP="00CA71AA"/>
        </w:tc>
      </w:tr>
      <w:tr w:rsidR="00642C27" w14:paraId="636F79EB" w14:textId="77777777" w:rsidTr="00CA71AA">
        <w:trPr>
          <w:trHeight w:val="414"/>
        </w:trPr>
        <w:tc>
          <w:tcPr>
            <w:tcW w:w="10080" w:type="dxa"/>
          </w:tcPr>
          <w:p w14:paraId="2CC3826E" w14:textId="4E38874A" w:rsidR="00642C27" w:rsidRPr="00413CD4" w:rsidRDefault="00413CD4" w:rsidP="00413CD4">
            <w:pPr>
              <w:spacing w:after="260" w:line="240" w:lineRule="auto"/>
              <w:rPr>
                <w:lang w:val="en-IN"/>
              </w:rPr>
            </w:pPr>
            <w:r w:rsidRPr="00413CD4">
              <w:rPr>
                <w:lang w:val="en-IN"/>
              </w:rPr>
              <w:t>I am an undergraduate student passionate about Machine Learning, Data Science, and Artificial Intelligence. I enjoy building practical projects that solve real-world problems using data and algorithms. Currently, I'm enhancing my skills through self-learning, online courses like Andrew Ng’s Machine Learning Specialization, and personal projects</w:t>
            </w:r>
            <w:r>
              <w:rPr>
                <w:lang w:val="en-IN"/>
              </w:rPr>
              <w:t>.</w:t>
            </w:r>
          </w:p>
        </w:tc>
      </w:tr>
    </w:tbl>
    <w:p w14:paraId="46A522E8" w14:textId="77777777" w:rsidR="00101ADF" w:rsidRDefault="00101ADF" w:rsidP="00101ADF"/>
    <w:p w14:paraId="483905C2" w14:textId="77777777" w:rsidR="00101ADF" w:rsidRDefault="00101ADF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530"/>
        <w:gridCol w:w="4230"/>
      </w:tblGrid>
      <w:tr w:rsidR="00CA71AA" w14:paraId="3464762A" w14:textId="77777777" w:rsidTr="00043CB2">
        <w:trPr>
          <w:trHeight w:val="225"/>
        </w:trPr>
        <w:tc>
          <w:tcPr>
            <w:tcW w:w="4320" w:type="dxa"/>
          </w:tcPr>
          <w:p w14:paraId="4E9EB765" w14:textId="77777777" w:rsidR="00CA71AA" w:rsidRDefault="0026448F" w:rsidP="00043CB2">
            <w:pPr>
              <w:pStyle w:val="Heading1"/>
            </w:pPr>
            <w:r>
              <w:t>Projects</w:t>
            </w:r>
          </w:p>
        </w:tc>
        <w:tc>
          <w:tcPr>
            <w:tcW w:w="1530" w:type="dxa"/>
          </w:tcPr>
          <w:p w14:paraId="39EE8851" w14:textId="77777777" w:rsidR="00CA71AA" w:rsidRDefault="00CA71AA" w:rsidP="00043CB2">
            <w:pPr>
              <w:pStyle w:val="Heading1"/>
            </w:pPr>
          </w:p>
        </w:tc>
        <w:tc>
          <w:tcPr>
            <w:tcW w:w="4230" w:type="dxa"/>
          </w:tcPr>
          <w:p w14:paraId="0EF0511D" w14:textId="77777777" w:rsidR="00CA71AA" w:rsidRDefault="00596216" w:rsidP="00043CB2">
            <w:pPr>
              <w:pStyle w:val="Heading1"/>
            </w:pPr>
            <w:sdt>
              <w:sdtPr>
                <w:id w:val="543866955"/>
                <w:placeholder>
                  <w:docPart w:val="E515B32760734B32A3F7070FCD140FAC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70237E">
                  <w:t>Education</w:t>
                </w:r>
              </w:sdtContent>
            </w:sdt>
          </w:p>
        </w:tc>
      </w:tr>
      <w:tr w:rsidR="00CA71AA" w14:paraId="410B5720" w14:textId="77777777" w:rsidTr="00CA71AA">
        <w:trPr>
          <w:trHeight w:val="216"/>
        </w:trPr>
        <w:tc>
          <w:tcPr>
            <w:tcW w:w="4320" w:type="dxa"/>
          </w:tcPr>
          <w:p w14:paraId="0D15FEAE" w14:textId="77777777" w:rsidR="00CA71AA" w:rsidRDefault="00CA71AA" w:rsidP="00CA71AA"/>
        </w:tc>
        <w:tc>
          <w:tcPr>
            <w:tcW w:w="1530" w:type="dxa"/>
          </w:tcPr>
          <w:p w14:paraId="1FD80F63" w14:textId="77777777" w:rsidR="00CA71AA" w:rsidRDefault="00CA71AA" w:rsidP="00CA71AA"/>
        </w:tc>
        <w:tc>
          <w:tcPr>
            <w:tcW w:w="4230" w:type="dxa"/>
          </w:tcPr>
          <w:p w14:paraId="3ED308F4" w14:textId="77777777" w:rsidR="00CA71AA" w:rsidRDefault="00CA71AA" w:rsidP="00CA71AA"/>
        </w:tc>
      </w:tr>
      <w:tr w:rsidR="00CA71AA" w14:paraId="4C78A0F5" w14:textId="77777777" w:rsidTr="00043CB2">
        <w:tc>
          <w:tcPr>
            <w:tcW w:w="4320" w:type="dxa"/>
          </w:tcPr>
          <w:p w14:paraId="6B1A4256" w14:textId="77777777" w:rsidR="0026448F" w:rsidRDefault="0026448F" w:rsidP="00043CB2">
            <w:pPr>
              <w:rPr>
                <w:rFonts w:eastAsiaTheme="majorEastAsia" w:cs="Times New Roman (Headings CS)"/>
                <w:b/>
                <w:iCs/>
                <w:caps/>
                <w:color w:val="595959" w:themeColor="text1" w:themeTint="A6"/>
                <w:szCs w:val="26"/>
              </w:rPr>
            </w:pPr>
            <w:r w:rsidRPr="0026448F">
              <w:rPr>
                <w:rFonts w:eastAsiaTheme="majorEastAsia" w:cs="Times New Roman (Headings CS)"/>
                <w:b/>
                <w:iCs/>
                <w:caps/>
                <w:color w:val="595959" w:themeColor="text1" w:themeTint="A6"/>
                <w:szCs w:val="26"/>
              </w:rPr>
              <w:t>Fetal Health Prediction – Personal Project</w:t>
            </w:r>
          </w:p>
          <w:p w14:paraId="78992ADC" w14:textId="52C8DCEB" w:rsidR="0026448F" w:rsidRPr="00413CD4" w:rsidRDefault="0026448F" w:rsidP="00413CD4">
            <w:pPr>
              <w:numPr>
                <w:ilvl w:val="0"/>
                <w:numId w:val="18"/>
              </w:numPr>
              <w:rPr>
                <w:lang w:val="en-IN"/>
              </w:rPr>
            </w:pPr>
            <w:r w:rsidRPr="0026448F">
              <w:rPr>
                <w:lang w:val="en-IN"/>
              </w:rPr>
              <w:t xml:space="preserve">Built a machine learning model to predict the health of a </w:t>
            </w:r>
            <w:proofErr w:type="spellStart"/>
            <w:r w:rsidRPr="0026448F">
              <w:rPr>
                <w:lang w:val="en-IN"/>
              </w:rPr>
              <w:t>fetus</w:t>
            </w:r>
            <w:proofErr w:type="spellEnd"/>
            <w:r w:rsidRPr="0026448F">
              <w:rPr>
                <w:lang w:val="en-IN"/>
              </w:rPr>
              <w:t xml:space="preserve"> using medical </w:t>
            </w:r>
            <w:proofErr w:type="spellStart"/>
            <w:r w:rsidRPr="0026448F">
              <w:rPr>
                <w:lang w:val="en-IN"/>
              </w:rPr>
              <w:t>data.</w:t>
            </w:r>
            <w:r w:rsidRPr="00413CD4">
              <w:rPr>
                <w:lang w:val="en-IN"/>
              </w:rPr>
              <w:t>Achieved</w:t>
            </w:r>
            <w:proofErr w:type="spellEnd"/>
            <w:r w:rsidRPr="00413CD4">
              <w:rPr>
                <w:lang w:val="en-IN"/>
              </w:rPr>
              <w:t xml:space="preserve"> around 90% accuracy and made a classification report.</w:t>
            </w:r>
          </w:p>
          <w:p w14:paraId="270E431E" w14:textId="77777777" w:rsidR="0026448F" w:rsidRPr="0026448F" w:rsidRDefault="0026448F" w:rsidP="0026448F">
            <w:pPr>
              <w:numPr>
                <w:ilvl w:val="0"/>
                <w:numId w:val="18"/>
              </w:numPr>
              <w:rPr>
                <w:lang w:val="en-IN"/>
              </w:rPr>
            </w:pPr>
            <w:r w:rsidRPr="0026448F">
              <w:rPr>
                <w:lang w:val="en-IN"/>
              </w:rPr>
              <w:t xml:space="preserve">Created a simple website using </w:t>
            </w:r>
            <w:proofErr w:type="spellStart"/>
            <w:r>
              <w:rPr>
                <w:b/>
                <w:lang w:val="en-IN"/>
              </w:rPr>
              <w:t>Streamlit</w:t>
            </w:r>
            <w:proofErr w:type="spellEnd"/>
            <w:r w:rsidRPr="0026448F">
              <w:rPr>
                <w:lang w:val="en-IN"/>
              </w:rPr>
              <w:t xml:space="preserve"> to show predictions.</w:t>
            </w:r>
          </w:p>
          <w:p w14:paraId="69319FDA" w14:textId="77777777" w:rsidR="00CA71AA" w:rsidRPr="0026448F" w:rsidRDefault="00CA71AA" w:rsidP="0026448F">
            <w:pPr>
              <w:rPr>
                <w:lang w:val="en-IN"/>
              </w:rPr>
            </w:pPr>
          </w:p>
        </w:tc>
        <w:tc>
          <w:tcPr>
            <w:tcW w:w="1530" w:type="dxa"/>
          </w:tcPr>
          <w:p w14:paraId="2FCE52C0" w14:textId="77777777" w:rsidR="00CA71AA" w:rsidRPr="00587B38" w:rsidRDefault="00CA71AA" w:rsidP="00043CB2">
            <w:pPr>
              <w:pStyle w:val="Heading2"/>
            </w:pPr>
          </w:p>
        </w:tc>
        <w:tc>
          <w:tcPr>
            <w:tcW w:w="4230" w:type="dxa"/>
          </w:tcPr>
          <w:p w14:paraId="19496073" w14:textId="77777777" w:rsidR="00CA71AA" w:rsidRPr="002A3737" w:rsidRDefault="0026448F" w:rsidP="00043CB2">
            <w:pPr>
              <w:pStyle w:val="Heading2"/>
              <w:rPr>
                <w:color w:val="404040" w:themeColor="text1" w:themeTint="BF"/>
              </w:rPr>
            </w:pPr>
            <w:r>
              <w:rPr>
                <w:iCs/>
                <w:color w:val="595959" w:themeColor="text1" w:themeTint="A6"/>
              </w:rPr>
              <w:t>BVC INSTitute of technology and science</w:t>
            </w:r>
          </w:p>
          <w:p w14:paraId="2F05E74E" w14:textId="77777777" w:rsidR="0026448F" w:rsidRDefault="0026448F" w:rsidP="00043CB2">
            <w:r>
              <w:t>Bachelor of technology in Artificial Intelligence and Machine Learning</w:t>
            </w:r>
          </w:p>
          <w:p w14:paraId="108778C6" w14:textId="77777777" w:rsidR="00CA71AA" w:rsidRPr="0026448F" w:rsidRDefault="0026448F" w:rsidP="0026448F">
            <w:r>
              <w:t>Graduation – April 2027</w:t>
            </w:r>
          </w:p>
          <w:p w14:paraId="38310AD0" w14:textId="77777777" w:rsidR="00CA71AA" w:rsidRDefault="00CA71AA" w:rsidP="00043CB2">
            <w:r>
              <w:t xml:space="preserve"> </w:t>
            </w:r>
          </w:p>
        </w:tc>
      </w:tr>
    </w:tbl>
    <w:p w14:paraId="4AC3B736" w14:textId="77777777" w:rsidR="0026448F" w:rsidRPr="0026448F" w:rsidRDefault="0026448F" w:rsidP="0026448F">
      <w:pPr>
        <w:rPr>
          <w:b/>
          <w:bCs/>
          <w:lang w:val="en-IN"/>
        </w:rPr>
      </w:pPr>
      <w:r w:rsidRPr="0026448F">
        <w:rPr>
          <w:b/>
          <w:bCs/>
          <w:lang w:val="en-IN"/>
        </w:rPr>
        <w:t>Multi-Prediction System – Personal Project</w:t>
      </w:r>
    </w:p>
    <w:p w14:paraId="51587526" w14:textId="77777777" w:rsidR="0026448F" w:rsidRPr="0026448F" w:rsidRDefault="0026448F" w:rsidP="0026448F">
      <w:pPr>
        <w:numPr>
          <w:ilvl w:val="0"/>
          <w:numId w:val="17"/>
        </w:numPr>
        <w:rPr>
          <w:lang w:val="en-IN"/>
        </w:rPr>
      </w:pPr>
      <w:r w:rsidRPr="0026448F">
        <w:rPr>
          <w:lang w:val="en-IN"/>
        </w:rPr>
        <w:t>Developed a web app that can make different predictions, such as disease chances, student scores, and loan approval.</w:t>
      </w:r>
    </w:p>
    <w:p w14:paraId="4993072C" w14:textId="77777777" w:rsidR="0026448F" w:rsidRPr="0026448F" w:rsidRDefault="0026448F" w:rsidP="0026448F">
      <w:pPr>
        <w:numPr>
          <w:ilvl w:val="0"/>
          <w:numId w:val="17"/>
        </w:numPr>
        <w:rPr>
          <w:lang w:val="en-IN"/>
        </w:rPr>
      </w:pPr>
      <w:r w:rsidRPr="0026448F">
        <w:rPr>
          <w:lang w:val="en-IN"/>
        </w:rPr>
        <w:t>Used Python and machine learning models for each type of prediction.</w:t>
      </w:r>
    </w:p>
    <w:p w14:paraId="2887110E" w14:textId="75B6A98F" w:rsidR="0026448F" w:rsidRPr="0026448F" w:rsidRDefault="0026448F" w:rsidP="0026448F">
      <w:pPr>
        <w:numPr>
          <w:ilvl w:val="0"/>
          <w:numId w:val="17"/>
        </w:numPr>
        <w:rPr>
          <w:lang w:val="en-IN"/>
        </w:rPr>
      </w:pPr>
      <w:r w:rsidRPr="0026448F">
        <w:rPr>
          <w:lang w:val="en-IN"/>
        </w:rPr>
        <w:t xml:space="preserve">Combined all models into one easy-to-use website using </w:t>
      </w:r>
      <w:proofErr w:type="spellStart"/>
      <w:r w:rsidR="00413CD4">
        <w:rPr>
          <w:b/>
          <w:bCs/>
          <w:lang w:val="en-IN"/>
        </w:rPr>
        <w:t>Streamlit</w:t>
      </w:r>
      <w:proofErr w:type="spellEnd"/>
      <w:r w:rsidRPr="0026448F">
        <w:rPr>
          <w:lang w:val="en-IN"/>
        </w:rPr>
        <w:t>.</w:t>
      </w:r>
    </w:p>
    <w:p w14:paraId="60A61968" w14:textId="77777777" w:rsidR="0026448F" w:rsidRPr="0026448F" w:rsidRDefault="0026448F" w:rsidP="0026448F">
      <w:pPr>
        <w:numPr>
          <w:ilvl w:val="0"/>
          <w:numId w:val="17"/>
        </w:numPr>
        <w:rPr>
          <w:lang w:val="en-IN"/>
        </w:rPr>
      </w:pPr>
      <w:r w:rsidRPr="0026448F">
        <w:rPr>
          <w:lang w:val="en-IN"/>
        </w:rPr>
        <w:t>Focused on clean code, user-friendly design, and accurate results.</w:t>
      </w:r>
    </w:p>
    <w:p w14:paraId="5F298405" w14:textId="77777777" w:rsidR="00101ADF" w:rsidRDefault="00101ADF" w:rsidP="00101ADF"/>
    <w:p w14:paraId="56BA9A78" w14:textId="77777777" w:rsidR="00BC7376" w:rsidRDefault="00BC7376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CA71AA" w14:paraId="4A438915" w14:textId="77777777" w:rsidTr="00043CB2">
        <w:trPr>
          <w:trHeight w:val="234"/>
        </w:trPr>
        <w:tc>
          <w:tcPr>
            <w:tcW w:w="10080" w:type="dxa"/>
            <w:gridSpan w:val="3"/>
          </w:tcPr>
          <w:p w14:paraId="4FC4C196" w14:textId="77777777" w:rsidR="00CA71AA" w:rsidRDefault="00596216" w:rsidP="00043CB2">
            <w:pPr>
              <w:pStyle w:val="Heading1"/>
            </w:pPr>
            <w:sdt>
              <w:sdtPr>
                <w:id w:val="-566262488"/>
                <w:placeholder>
                  <w:docPart w:val="90B58A285501415FB985FE57ADE58F10"/>
                </w:placeholder>
                <w:temporary/>
                <w:showingPlcHdr/>
                <w15:appearance w15:val="hidden"/>
              </w:sdtPr>
              <w:sdtEndPr/>
              <w:sdtContent>
                <w:r w:rsidR="00CA71AA">
                  <w:t>Skills</w:t>
                </w:r>
              </w:sdtContent>
            </w:sdt>
          </w:p>
        </w:tc>
      </w:tr>
      <w:tr w:rsidR="00CA71AA" w14:paraId="341068F4" w14:textId="77777777" w:rsidTr="00CA71AA">
        <w:trPr>
          <w:trHeight w:val="98"/>
        </w:trPr>
        <w:tc>
          <w:tcPr>
            <w:tcW w:w="10080" w:type="dxa"/>
            <w:gridSpan w:val="3"/>
          </w:tcPr>
          <w:p w14:paraId="1BEED28F" w14:textId="77777777" w:rsidR="00CA71AA" w:rsidRDefault="00CA71AA" w:rsidP="00CA71AA"/>
        </w:tc>
      </w:tr>
      <w:tr w:rsidR="00CA71AA" w14:paraId="2EEA55E3" w14:textId="77777777" w:rsidTr="00043CB2">
        <w:tc>
          <w:tcPr>
            <w:tcW w:w="3360" w:type="dxa"/>
          </w:tcPr>
          <w:p w14:paraId="74972A89" w14:textId="77777777" w:rsidR="00CA71AA" w:rsidRDefault="00596216" w:rsidP="00043CB2">
            <w:pPr>
              <w:pStyle w:val="ListBullet"/>
            </w:pPr>
            <w:sdt>
              <w:sdtPr>
                <w:id w:val="-393359320"/>
                <w:placeholder>
                  <w:docPart w:val="162C5BCDA1134A029010D80767730A55"/>
                </w:placeholder>
                <w:temporary/>
                <w:showingPlcHdr/>
                <w15:appearance w15:val="hidden"/>
              </w:sdtPr>
              <w:sdtEndPr/>
              <w:sdtContent>
                <w:r w:rsidR="00CA71AA">
                  <w:t>Problem solving</w:t>
                </w:r>
              </w:sdtContent>
            </w:sdt>
          </w:p>
          <w:p w14:paraId="6647B810" w14:textId="77777777" w:rsidR="00CA71AA" w:rsidRDefault="0026448F" w:rsidP="00043CB2">
            <w:pPr>
              <w:pStyle w:val="ListBullet"/>
            </w:pPr>
            <w:r>
              <w:t xml:space="preserve">Model </w:t>
            </w:r>
            <w:proofErr w:type="spellStart"/>
            <w:r>
              <w:t>Developement</w:t>
            </w:r>
            <w:proofErr w:type="spellEnd"/>
          </w:p>
        </w:tc>
        <w:tc>
          <w:tcPr>
            <w:tcW w:w="3360" w:type="dxa"/>
          </w:tcPr>
          <w:p w14:paraId="686D2609" w14:textId="77777777" w:rsidR="00CA71AA" w:rsidRDefault="0026448F" w:rsidP="00043CB2">
            <w:pPr>
              <w:pStyle w:val="ListBullet"/>
            </w:pPr>
            <w:proofErr w:type="spellStart"/>
            <w:r>
              <w:t>Scikit</w:t>
            </w:r>
            <w:proofErr w:type="spellEnd"/>
            <w:r>
              <w:t>-learn library</w:t>
            </w:r>
          </w:p>
          <w:p w14:paraId="3E591A82" w14:textId="77777777" w:rsidR="00CA71AA" w:rsidRDefault="0026448F" w:rsidP="00043CB2">
            <w:pPr>
              <w:pStyle w:val="ListBullet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360" w:type="dxa"/>
          </w:tcPr>
          <w:p w14:paraId="7B5AD500" w14:textId="77777777" w:rsidR="00CA71AA" w:rsidRDefault="00596216" w:rsidP="00043CB2">
            <w:pPr>
              <w:pStyle w:val="ListBullet"/>
            </w:pPr>
            <w:sdt>
              <w:sdtPr>
                <w:id w:val="1658807307"/>
                <w:placeholder>
                  <w:docPart w:val="9E6DCBE8F8B54AFBBB436D9678611380"/>
                </w:placeholder>
                <w:temporary/>
                <w:showingPlcHdr/>
                <w15:appearance w15:val="hidden"/>
              </w:sdtPr>
              <w:sdtEndPr/>
              <w:sdtContent>
                <w:r w:rsidR="00CA71AA">
                  <w:t>Critical thinking</w:t>
                </w:r>
              </w:sdtContent>
            </w:sdt>
          </w:p>
          <w:p w14:paraId="66AA50CA" w14:textId="77777777" w:rsidR="00CA71AA" w:rsidRDefault="0026448F" w:rsidP="00043CB2">
            <w:pPr>
              <w:pStyle w:val="ListBullet"/>
            </w:pPr>
            <w:proofErr w:type="spellStart"/>
            <w:r>
              <w:t>Numpy</w:t>
            </w:r>
            <w:proofErr w:type="spellEnd"/>
            <w:r>
              <w:t xml:space="preserve"> and pandas</w:t>
            </w:r>
          </w:p>
        </w:tc>
      </w:tr>
    </w:tbl>
    <w:p w14:paraId="6EEDACA5" w14:textId="77777777" w:rsidR="00CA71AA" w:rsidRDefault="00CA71AA" w:rsidP="00587B38">
      <w:pPr>
        <w:pStyle w:val="Body"/>
      </w:pPr>
    </w:p>
    <w:p w14:paraId="2F052536" w14:textId="77777777" w:rsidR="00CA71AA" w:rsidRDefault="00CA71AA" w:rsidP="00587B38">
      <w:pPr>
        <w:pStyle w:val="Body"/>
      </w:pPr>
    </w:p>
    <w:tbl>
      <w:tblPr>
        <w:tblW w:w="102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26"/>
      </w:tblGrid>
      <w:tr w:rsidR="00CA71AA" w14:paraId="5E59C581" w14:textId="77777777" w:rsidTr="0026448F">
        <w:trPr>
          <w:trHeight w:val="216"/>
        </w:trPr>
        <w:tc>
          <w:tcPr>
            <w:tcW w:w="10226" w:type="dxa"/>
          </w:tcPr>
          <w:p w14:paraId="7371586A" w14:textId="77777777" w:rsidR="00CA71AA" w:rsidRDefault="00CA71AA" w:rsidP="00043CB2">
            <w:pPr>
              <w:pStyle w:val="Heading1"/>
            </w:pPr>
          </w:p>
        </w:tc>
      </w:tr>
      <w:tr w:rsidR="00CA71AA" w14:paraId="14CC94B8" w14:textId="77777777" w:rsidTr="0026448F">
        <w:trPr>
          <w:trHeight w:val="130"/>
        </w:trPr>
        <w:tc>
          <w:tcPr>
            <w:tcW w:w="10226" w:type="dxa"/>
          </w:tcPr>
          <w:p w14:paraId="34FACE64" w14:textId="77777777" w:rsidR="00CA71AA" w:rsidRPr="00C83CA0" w:rsidRDefault="00CA71AA" w:rsidP="00CA71AA"/>
        </w:tc>
      </w:tr>
      <w:tr w:rsidR="00CA71AA" w14:paraId="3CA101DC" w14:textId="77777777" w:rsidTr="0026448F">
        <w:trPr>
          <w:trHeight w:val="377"/>
        </w:trPr>
        <w:tc>
          <w:tcPr>
            <w:tcW w:w="10226" w:type="dxa"/>
          </w:tcPr>
          <w:p w14:paraId="077207C7" w14:textId="77777777" w:rsidR="00CA71AA" w:rsidRDefault="00CA71AA" w:rsidP="00043CB2">
            <w:pPr>
              <w:pStyle w:val="Body"/>
            </w:pPr>
          </w:p>
        </w:tc>
      </w:tr>
    </w:tbl>
    <w:p w14:paraId="07D120FA" w14:textId="77777777" w:rsidR="00CA71AA" w:rsidRPr="00BC7376" w:rsidRDefault="00CA71AA" w:rsidP="00587B38">
      <w:pPr>
        <w:pStyle w:val="Body"/>
      </w:pPr>
    </w:p>
    <w:sectPr w:rsidR="00CA71AA" w:rsidRPr="00BC7376" w:rsidSect="00D05512">
      <w:footerReference w:type="default" r:id="rId12"/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91F6F" w14:textId="77777777" w:rsidR="0026448F" w:rsidRDefault="0026448F" w:rsidP="00725803">
      <w:r>
        <w:separator/>
      </w:r>
    </w:p>
  </w:endnote>
  <w:endnote w:type="continuationSeparator" w:id="0">
    <w:p w14:paraId="12AF3749" w14:textId="77777777" w:rsidR="0026448F" w:rsidRDefault="0026448F" w:rsidP="00725803">
      <w:r>
        <w:continuationSeparator/>
      </w:r>
    </w:p>
  </w:endnote>
  <w:endnote w:type="continuationNotice" w:id="1">
    <w:p w14:paraId="04FA7062" w14:textId="77777777" w:rsidR="0026448F" w:rsidRDefault="002644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1"/>
    <w:family w:val="roman"/>
    <w:pitch w:val="variable"/>
  </w:font>
  <w:font w:name="Times New Roman (Headings CS)">
    <w:altName w:val="Times New Roman"/>
    <w:charset w:val="00"/>
    <w:family w:val="roman"/>
    <w:notTrueType/>
    <w:pitch w:val="default"/>
  </w:font>
  <w:font w:name="Times New Roman (Body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578B56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45AF5" w14:textId="77777777" w:rsidR="0026448F" w:rsidRDefault="0026448F" w:rsidP="00725803">
      <w:r>
        <w:separator/>
      </w:r>
    </w:p>
  </w:footnote>
  <w:footnote w:type="continuationSeparator" w:id="0">
    <w:p w14:paraId="50205CF3" w14:textId="77777777" w:rsidR="0026448F" w:rsidRDefault="0026448F" w:rsidP="00725803">
      <w:r>
        <w:continuationSeparator/>
      </w:r>
    </w:p>
  </w:footnote>
  <w:footnote w:type="continuationNotice" w:id="1">
    <w:p w14:paraId="3D913E80" w14:textId="77777777" w:rsidR="0026448F" w:rsidRDefault="002644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4825D9"/>
    <w:multiLevelType w:val="multilevel"/>
    <w:tmpl w:val="49BC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9964FF2"/>
    <w:multiLevelType w:val="multilevel"/>
    <w:tmpl w:val="60DC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46657361">
    <w:abstractNumId w:val="12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3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10"/>
  </w:num>
  <w:num w:numId="14" w16cid:durableId="452406184">
    <w:abstractNumId w:val="14"/>
  </w:num>
  <w:num w:numId="15" w16cid:durableId="947389514">
    <w:abstractNumId w:val="8"/>
  </w:num>
  <w:num w:numId="16" w16cid:durableId="567883201">
    <w:abstractNumId w:val="7"/>
  </w:num>
  <w:num w:numId="17" w16cid:durableId="1410737816">
    <w:abstractNumId w:val="9"/>
  </w:num>
  <w:num w:numId="18" w16cid:durableId="3288675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8F"/>
    <w:rsid w:val="00004D3C"/>
    <w:rsid w:val="00011DEA"/>
    <w:rsid w:val="00025E77"/>
    <w:rsid w:val="00027312"/>
    <w:rsid w:val="00033519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D32"/>
    <w:rsid w:val="00176F59"/>
    <w:rsid w:val="0019794A"/>
    <w:rsid w:val="001B0955"/>
    <w:rsid w:val="001C7F47"/>
    <w:rsid w:val="001F3FF1"/>
    <w:rsid w:val="00227784"/>
    <w:rsid w:val="00236EAD"/>
    <w:rsid w:val="0023705D"/>
    <w:rsid w:val="00250A31"/>
    <w:rsid w:val="00251C13"/>
    <w:rsid w:val="0026448F"/>
    <w:rsid w:val="00285601"/>
    <w:rsid w:val="00287FDA"/>
    <w:rsid w:val="002922D0"/>
    <w:rsid w:val="002F3907"/>
    <w:rsid w:val="00340B03"/>
    <w:rsid w:val="00380AE7"/>
    <w:rsid w:val="003A6943"/>
    <w:rsid w:val="00410BA2"/>
    <w:rsid w:val="00412290"/>
    <w:rsid w:val="00413CD4"/>
    <w:rsid w:val="00434074"/>
    <w:rsid w:val="00463C3B"/>
    <w:rsid w:val="00486FFA"/>
    <w:rsid w:val="004937AE"/>
    <w:rsid w:val="004C7AD3"/>
    <w:rsid w:val="004D6742"/>
    <w:rsid w:val="004E2970"/>
    <w:rsid w:val="005026DD"/>
    <w:rsid w:val="00505F0C"/>
    <w:rsid w:val="00513EFC"/>
    <w:rsid w:val="0052113B"/>
    <w:rsid w:val="005441D7"/>
    <w:rsid w:val="00562DA4"/>
    <w:rsid w:val="00564951"/>
    <w:rsid w:val="00573BF9"/>
    <w:rsid w:val="00587B38"/>
    <w:rsid w:val="00596216"/>
    <w:rsid w:val="005A2C8B"/>
    <w:rsid w:val="005A4A49"/>
    <w:rsid w:val="005B1D68"/>
    <w:rsid w:val="005C0026"/>
    <w:rsid w:val="005D5844"/>
    <w:rsid w:val="00603535"/>
    <w:rsid w:val="00611B37"/>
    <w:rsid w:val="006252B4"/>
    <w:rsid w:val="006328EE"/>
    <w:rsid w:val="00642C27"/>
    <w:rsid w:val="00646BA2"/>
    <w:rsid w:val="00675EA0"/>
    <w:rsid w:val="006C08A0"/>
    <w:rsid w:val="006C47D8"/>
    <w:rsid w:val="006D2D08"/>
    <w:rsid w:val="006F26A2"/>
    <w:rsid w:val="007003F4"/>
    <w:rsid w:val="0070237E"/>
    <w:rsid w:val="00710E02"/>
    <w:rsid w:val="00725803"/>
    <w:rsid w:val="00725CB5"/>
    <w:rsid w:val="007307A3"/>
    <w:rsid w:val="00752315"/>
    <w:rsid w:val="007746C5"/>
    <w:rsid w:val="007A0F9E"/>
    <w:rsid w:val="007B1049"/>
    <w:rsid w:val="007C45B8"/>
    <w:rsid w:val="007C578C"/>
    <w:rsid w:val="007F3F46"/>
    <w:rsid w:val="00804FD6"/>
    <w:rsid w:val="00853C67"/>
    <w:rsid w:val="00857E6B"/>
    <w:rsid w:val="008968C4"/>
    <w:rsid w:val="008D7C1C"/>
    <w:rsid w:val="00912658"/>
    <w:rsid w:val="0092291B"/>
    <w:rsid w:val="00932D92"/>
    <w:rsid w:val="00947787"/>
    <w:rsid w:val="0095272C"/>
    <w:rsid w:val="00972024"/>
    <w:rsid w:val="0098186B"/>
    <w:rsid w:val="00981B0E"/>
    <w:rsid w:val="009D01F7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84D6C"/>
    <w:rsid w:val="00AA34BF"/>
    <w:rsid w:val="00AC0B42"/>
    <w:rsid w:val="00AD13CB"/>
    <w:rsid w:val="00AD3FD8"/>
    <w:rsid w:val="00B36FF5"/>
    <w:rsid w:val="00B370A8"/>
    <w:rsid w:val="00B77367"/>
    <w:rsid w:val="00BC7376"/>
    <w:rsid w:val="00BD6511"/>
    <w:rsid w:val="00BD669A"/>
    <w:rsid w:val="00BF2842"/>
    <w:rsid w:val="00C049C1"/>
    <w:rsid w:val="00C11F2B"/>
    <w:rsid w:val="00C13F2B"/>
    <w:rsid w:val="00C153E4"/>
    <w:rsid w:val="00C43D65"/>
    <w:rsid w:val="00C53D8A"/>
    <w:rsid w:val="00C83CA0"/>
    <w:rsid w:val="00C84833"/>
    <w:rsid w:val="00C9044F"/>
    <w:rsid w:val="00CA71AA"/>
    <w:rsid w:val="00CA7C7F"/>
    <w:rsid w:val="00CC3D1C"/>
    <w:rsid w:val="00CF079F"/>
    <w:rsid w:val="00D05512"/>
    <w:rsid w:val="00D2420D"/>
    <w:rsid w:val="00D30382"/>
    <w:rsid w:val="00D319AD"/>
    <w:rsid w:val="00D413F9"/>
    <w:rsid w:val="00D44E50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618F"/>
    <w:rsid w:val="00E52791"/>
    <w:rsid w:val="00E83195"/>
    <w:rsid w:val="00E84772"/>
    <w:rsid w:val="00E939EC"/>
    <w:rsid w:val="00E93D19"/>
    <w:rsid w:val="00EA5941"/>
    <w:rsid w:val="00EC1FE9"/>
    <w:rsid w:val="00F00A4F"/>
    <w:rsid w:val="00F01E4B"/>
    <w:rsid w:val="00F24D72"/>
    <w:rsid w:val="00F33CD8"/>
    <w:rsid w:val="00F42CD6"/>
    <w:rsid w:val="00F436BA"/>
    <w:rsid w:val="00F916F0"/>
    <w:rsid w:val="00F928A8"/>
    <w:rsid w:val="00FA0614"/>
    <w:rsid w:val="00FC5222"/>
    <w:rsid w:val="00FD1DE2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397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tyles" Target="style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numbering" Target="numbering.xml" /><Relationship Id="rId11" Type="http://schemas.openxmlformats.org/officeDocument/2006/relationships/endnotes" Target="endnotes.xml" /><Relationship Id="rId5" Type="http://schemas.openxmlformats.org/officeDocument/2006/relationships/customXml" Target="../customXml/item5.xml" /><Relationship Id="rId15" Type="http://schemas.openxmlformats.org/officeDocument/2006/relationships/theme" Target="theme/theme1.xml" /><Relationship Id="rId10" Type="http://schemas.openxmlformats.org/officeDocument/2006/relationships/footnotes" Target="footnotes.xml" /><Relationship Id="rId4" Type="http://schemas.openxmlformats.org/officeDocument/2006/relationships/customXml" Target="../customXml/item4.xml" /><Relationship Id="rId9" Type="http://schemas.openxmlformats.org/officeDocument/2006/relationships/webSettings" Target="webSettings.xm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vspu\AppData\Roaming\Microsoft\Templates\Creative%20sales%20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6E98C5F7FBD4869AE52545F8E9CC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AC175-798A-4926-9BFC-5472A0B4D9BF}"/>
      </w:docPartPr>
      <w:docPartBody>
        <w:p w:rsidR="0089121A" w:rsidRDefault="0089121A">
          <w:pPr>
            <w:pStyle w:val="26E98C5F7FBD4869AE52545F8E9CC331"/>
          </w:pPr>
          <w:r>
            <w:t>About me</w:t>
          </w:r>
        </w:p>
      </w:docPartBody>
    </w:docPart>
    <w:docPart>
      <w:docPartPr>
        <w:name w:val="E515B32760734B32A3F7070FCD140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1B73A-B4B4-44B2-8E96-CBB71D909B99}"/>
      </w:docPartPr>
      <w:docPartBody>
        <w:p w:rsidR="0089121A" w:rsidRDefault="0089121A">
          <w:pPr>
            <w:pStyle w:val="E515B32760734B32A3F7070FCD140FAC"/>
          </w:pPr>
          <w:r w:rsidRPr="0070237E">
            <w:t>Education</w:t>
          </w:r>
        </w:p>
      </w:docPartBody>
    </w:docPart>
    <w:docPart>
      <w:docPartPr>
        <w:name w:val="90B58A285501415FB985FE57ADE58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45D5E-9EB2-4AAB-AEA1-0F8EB9D00B33}"/>
      </w:docPartPr>
      <w:docPartBody>
        <w:p w:rsidR="0089121A" w:rsidRDefault="0089121A">
          <w:pPr>
            <w:pStyle w:val="90B58A285501415FB985FE57ADE58F10"/>
          </w:pPr>
          <w:r>
            <w:t>Skills</w:t>
          </w:r>
        </w:p>
      </w:docPartBody>
    </w:docPart>
    <w:docPart>
      <w:docPartPr>
        <w:name w:val="162C5BCDA1134A029010D80767730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F539-C216-4246-92A4-76DA15D5E109}"/>
      </w:docPartPr>
      <w:docPartBody>
        <w:p w:rsidR="0089121A" w:rsidRDefault="0089121A">
          <w:pPr>
            <w:pStyle w:val="162C5BCDA1134A029010D80767730A55"/>
          </w:pPr>
          <w:r>
            <w:t>Problem solving</w:t>
          </w:r>
        </w:p>
      </w:docPartBody>
    </w:docPart>
    <w:docPart>
      <w:docPartPr>
        <w:name w:val="9E6DCBE8F8B54AFBBB436D9678611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20706-75A0-4AB7-BD22-13982B5EAFEF}"/>
      </w:docPartPr>
      <w:docPartBody>
        <w:p w:rsidR="0089121A" w:rsidRDefault="0089121A">
          <w:pPr>
            <w:pStyle w:val="9E6DCBE8F8B54AFBBB436D9678611380"/>
          </w:pPr>
          <w:r>
            <w:t>Critical thinking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1"/>
    <w:family w:val="roman"/>
    <w:pitch w:val="variable"/>
  </w:font>
  <w:font w:name="Times New Roman (Headings CS)">
    <w:altName w:val="Times New Roman"/>
    <w:charset w:val="00"/>
    <w:family w:val="roman"/>
    <w:notTrueType/>
    <w:pitch w:val="default"/>
  </w:font>
  <w:font w:name="Times New Roman (Body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1A"/>
    <w:rsid w:val="0019794A"/>
    <w:rsid w:val="0089121A"/>
    <w:rsid w:val="00D3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:lang w:val="en-US" w:eastAsia="en-US"/>
      <w14:ligatures w14:val="none"/>
    </w:rPr>
  </w:style>
  <w:style w:type="paragraph" w:customStyle="1" w:styleId="26E98C5F7FBD4869AE52545F8E9CC331">
    <w:name w:val="26E98C5F7FBD4869AE52545F8E9CC331"/>
  </w:style>
  <w:style w:type="paragraph" w:customStyle="1" w:styleId="E515B32760734B32A3F7070FCD140FAC">
    <w:name w:val="E515B32760734B32A3F7070FCD140FAC"/>
  </w:style>
  <w:style w:type="character" w:styleId="Emphasis">
    <w:name w:val="Emphasis"/>
    <w:basedOn w:val="DefaultParagraphFont"/>
    <w:uiPriority w:val="20"/>
    <w:rPr>
      <w:b w:val="0"/>
      <w:i w:val="0"/>
      <w:iCs/>
      <w:color w:val="595959" w:themeColor="text1" w:themeTint="A6"/>
    </w:rPr>
  </w:style>
  <w:style w:type="paragraph" w:customStyle="1" w:styleId="90B58A285501415FB985FE57ADE58F10">
    <w:name w:val="90B58A285501415FB985FE57ADE58F10"/>
  </w:style>
  <w:style w:type="paragraph" w:customStyle="1" w:styleId="162C5BCDA1134A029010D80767730A55">
    <w:name w:val="162C5BCDA1134A029010D80767730A55"/>
  </w:style>
  <w:style w:type="paragraph" w:customStyle="1" w:styleId="9E6DCBE8F8B54AFBBB436D9678611380">
    <w:name w:val="9E6DCBE8F8B54AFBBB436D96786113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25AB97-7115-478F-9E88-C08B4671E60A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9ED4145-481A-4372-BDFA-E0378AB6AB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B708A5-3961-43F4-B996-78B21B9910C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  <ds:schemaRef ds:uri="http://www.w3.org/2000/xmlns/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Creative%20sales%20resume.dotx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2025-05-24T10:48:00Z</dcterms:created>
  <dcterms:modified xsi:type="dcterms:W3CDTF">2025-05-24T10:48:00Z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